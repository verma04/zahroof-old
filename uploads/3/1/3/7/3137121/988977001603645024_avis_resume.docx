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14DC83" w14:textId="2102203F" w:rsidR="002C42BC" w:rsidRPr="00835732" w:rsidRDefault="00EB4395" w:rsidP="00835732">
      <w:pPr>
        <w:pStyle w:val="ContactInfo"/>
        <w:jc w:val="left"/>
        <w:rPr>
          <w:rStyle w:val="Emphasis"/>
          <w:color w:val="595959" w:themeColor="text1" w:themeTint="A6"/>
        </w:rPr>
      </w:pPr>
      <w:sdt>
        <w:sdtPr>
          <w:rPr>
            <w:color w:val="7E97AD" w:themeColor="accent1"/>
          </w:rPr>
          <w:alias w:val="Street Address"/>
          <w:tag w:val="Street Address"/>
          <w:id w:val="1415969137"/>
          <w:placeholder>
            <w:docPart w:val="4051E68305104071AE51F7C2C59D6519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>
          <w:rPr>
            <w:color w:val="595959" w:themeColor="text1" w:themeTint="A6"/>
          </w:rPr>
        </w:sdtEndPr>
        <w:sdtContent>
          <w:r w:rsidR="00835732">
            <w:t>11245 West Road</w:t>
          </w:r>
          <w:r w:rsidR="00835732">
            <w:br/>
            <w:t>Apartment 7314</w:t>
          </w:r>
          <w:r w:rsidR="00835732">
            <w:br/>
            <w:t>Houston, TX 77065</w:t>
          </w:r>
          <w:r w:rsidR="00835732">
            <w:br/>
            <w:t>713-962-</w:t>
          </w:r>
          <w:r w:rsidR="000C4BDB">
            <w:t>6153</w:t>
          </w:r>
          <w:r w:rsidR="000C4BDB">
            <w:br/>
            <w:t>kinnardgary@yahoo.com</w:t>
          </w:r>
        </w:sdtContent>
      </w:sdt>
    </w:p>
    <w:p w14:paraId="725C4569" w14:textId="77777777" w:rsidR="002C42BC" w:rsidRPr="001F3B23" w:rsidRDefault="00EB4395">
      <w:pPr>
        <w:pStyle w:val="Name"/>
        <w:rPr>
          <w:sz w:val="44"/>
          <w:szCs w:val="44"/>
        </w:rPr>
      </w:pPr>
      <w:sdt>
        <w:sdtPr>
          <w:rPr>
            <w:sz w:val="44"/>
            <w:szCs w:val="44"/>
          </w:rPr>
          <w:alias w:val="Your Name"/>
          <w:tag w:val=""/>
          <w:id w:val="1197042864"/>
          <w:placeholder>
            <w:docPart w:val="B1D9DD04940C4289B229CFC2C27D9DF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273AC5" w:rsidRPr="001F3B23">
            <w:rPr>
              <w:sz w:val="44"/>
              <w:szCs w:val="44"/>
            </w:rPr>
            <w:t>AVIS K. Gary</w:t>
          </w:r>
        </w:sdtContent>
      </w:sdt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2C42BC" w14:paraId="5EE40FFA" w14:textId="77777777">
        <w:tc>
          <w:tcPr>
            <w:tcW w:w="1778" w:type="dxa"/>
          </w:tcPr>
          <w:p w14:paraId="58DFB358" w14:textId="77777777" w:rsidR="002C42BC" w:rsidRDefault="00414819">
            <w:pPr>
              <w:pStyle w:val="Heading1"/>
            </w:pPr>
            <w:r>
              <w:t>Objective</w:t>
            </w:r>
          </w:p>
        </w:tc>
        <w:tc>
          <w:tcPr>
            <w:tcW w:w="472" w:type="dxa"/>
          </w:tcPr>
          <w:p w14:paraId="18F02DE2" w14:textId="77777777" w:rsidR="002C42BC" w:rsidRDefault="002C42BC"/>
        </w:tc>
        <w:tc>
          <w:tcPr>
            <w:tcW w:w="7830" w:type="dxa"/>
          </w:tcPr>
          <w:p w14:paraId="511CF4B1" w14:textId="5E5B4560" w:rsidR="002C42BC" w:rsidRDefault="007D687A" w:rsidP="004A2037">
            <w:pPr>
              <w:pStyle w:val="ResumeText"/>
            </w:pPr>
            <w:r>
              <w:t>To secure a position as a valve technician</w:t>
            </w:r>
            <w:r w:rsidR="00631D26">
              <w:t xml:space="preserve"> utilizing first hand skills acquired over the past nine years</w:t>
            </w:r>
          </w:p>
        </w:tc>
      </w:tr>
      <w:tr w:rsidR="002C42BC" w14:paraId="63EDF842" w14:textId="77777777">
        <w:tc>
          <w:tcPr>
            <w:tcW w:w="1778" w:type="dxa"/>
          </w:tcPr>
          <w:p w14:paraId="6E45D650" w14:textId="77777777" w:rsidR="002C42BC" w:rsidRDefault="00414819">
            <w:pPr>
              <w:pStyle w:val="Heading1"/>
            </w:pPr>
            <w:r>
              <w:t>Skills &amp; Abilities</w:t>
            </w:r>
          </w:p>
        </w:tc>
        <w:tc>
          <w:tcPr>
            <w:tcW w:w="472" w:type="dxa"/>
          </w:tcPr>
          <w:p w14:paraId="083BBBDE" w14:textId="77777777" w:rsidR="002C42BC" w:rsidRDefault="002C42BC"/>
        </w:tc>
        <w:tc>
          <w:tcPr>
            <w:tcW w:w="7830" w:type="dxa"/>
          </w:tcPr>
          <w:p w14:paraId="37E99894" w14:textId="4215A73A" w:rsidR="00EF1412" w:rsidRPr="00AB2CDE" w:rsidRDefault="00926041" w:rsidP="004A2037">
            <w:pPr>
              <w:pStyle w:val="ResumeText"/>
              <w:rPr>
                <w:sz w:val="18"/>
                <w:szCs w:val="18"/>
              </w:rPr>
            </w:pPr>
            <w:r w:rsidRPr="00AB2CDE">
              <w:rPr>
                <w:sz w:val="18"/>
                <w:szCs w:val="18"/>
              </w:rPr>
              <w:t>O</w:t>
            </w:r>
            <w:r w:rsidR="007D687A" w:rsidRPr="00AB2CDE">
              <w:rPr>
                <w:sz w:val="18"/>
                <w:szCs w:val="18"/>
              </w:rPr>
              <w:t xml:space="preserve">ver nine </w:t>
            </w:r>
            <w:r w:rsidR="001F3B23">
              <w:rPr>
                <w:sz w:val="18"/>
                <w:szCs w:val="18"/>
              </w:rPr>
              <w:t xml:space="preserve"> years experience  servicing devices  for  oil and gas companies</w:t>
            </w:r>
          </w:p>
          <w:p w14:paraId="5B0CB687" w14:textId="4BBE1920" w:rsidR="007D687A" w:rsidRPr="00AB2CDE" w:rsidRDefault="00CF0989" w:rsidP="004A2037">
            <w:pPr>
              <w:pStyle w:val="Resum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Proven experience r</w:t>
            </w:r>
            <w:r w:rsidR="007D687A" w:rsidRPr="00AB2CDE">
              <w:rPr>
                <w:sz w:val="18"/>
                <w:szCs w:val="18"/>
              </w:rPr>
              <w:t>epair</w:t>
            </w:r>
            <w:r>
              <w:rPr>
                <w:sz w:val="18"/>
                <w:szCs w:val="18"/>
              </w:rPr>
              <w:t xml:space="preserve">ing </w:t>
            </w:r>
            <w:r w:rsidR="007D687A" w:rsidRPr="00AB2CDE">
              <w:rPr>
                <w:sz w:val="18"/>
                <w:szCs w:val="18"/>
              </w:rPr>
              <w:t xml:space="preserve"> and adjust</w:t>
            </w:r>
            <w:r>
              <w:rPr>
                <w:sz w:val="18"/>
                <w:szCs w:val="18"/>
              </w:rPr>
              <w:t>ing</w:t>
            </w:r>
            <w:r w:rsidR="007D687A" w:rsidRPr="00AB2CDE">
              <w:rPr>
                <w:sz w:val="18"/>
                <w:szCs w:val="18"/>
              </w:rPr>
              <w:t xml:space="preserve"> balls, quarter turn valves</w:t>
            </w:r>
            <w:r>
              <w:rPr>
                <w:sz w:val="18"/>
                <w:szCs w:val="18"/>
              </w:rPr>
              <w:t xml:space="preserve"> and</w:t>
            </w:r>
            <w:r w:rsidR="007D687A" w:rsidRPr="00AB2CDE">
              <w:rPr>
                <w:sz w:val="18"/>
                <w:szCs w:val="18"/>
              </w:rPr>
              <w:t xml:space="preserve"> actuators</w:t>
            </w:r>
          </w:p>
          <w:p w14:paraId="78A8305D" w14:textId="14C09DB3" w:rsidR="007D687A" w:rsidRDefault="007D687A" w:rsidP="004A2037">
            <w:pPr>
              <w:pStyle w:val="ResumeText"/>
              <w:rPr>
                <w:sz w:val="18"/>
                <w:szCs w:val="18"/>
              </w:rPr>
            </w:pPr>
            <w:r w:rsidRPr="00AB2CDE">
              <w:rPr>
                <w:sz w:val="18"/>
                <w:szCs w:val="18"/>
              </w:rPr>
              <w:t xml:space="preserve">Test valves, actuators and level gauges for leaks, temperature and pressure </w:t>
            </w:r>
          </w:p>
          <w:p w14:paraId="61C04CF0" w14:textId="0BB9B014" w:rsidR="00CF0989" w:rsidRPr="00AB2CDE" w:rsidRDefault="00CF0989" w:rsidP="004A2037">
            <w:pPr>
              <w:pStyle w:val="Resum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 four years working experience with Optimus operating system</w:t>
            </w:r>
          </w:p>
          <w:p w14:paraId="683DA8AD" w14:textId="48C416DE" w:rsidR="00BB42DD" w:rsidRPr="00AB2CDE" w:rsidRDefault="00BB42DD" w:rsidP="004A2037">
            <w:pPr>
              <w:pStyle w:val="ResumeText"/>
              <w:rPr>
                <w:sz w:val="18"/>
                <w:szCs w:val="18"/>
              </w:rPr>
            </w:pPr>
            <w:r w:rsidRPr="00AB2CDE">
              <w:rPr>
                <w:sz w:val="18"/>
                <w:szCs w:val="18"/>
              </w:rPr>
              <w:t>Strong safety consciousness and ability to work well in team environment</w:t>
            </w:r>
          </w:p>
          <w:p w14:paraId="4CCF5386" w14:textId="0BA93B13" w:rsidR="00BB42DD" w:rsidRPr="00AB2CDE" w:rsidRDefault="00BB42DD" w:rsidP="004A2037">
            <w:pPr>
              <w:pStyle w:val="ResumeText"/>
              <w:rPr>
                <w:sz w:val="18"/>
                <w:szCs w:val="18"/>
              </w:rPr>
            </w:pPr>
            <w:r w:rsidRPr="00AB2CDE">
              <w:rPr>
                <w:sz w:val="18"/>
                <w:szCs w:val="18"/>
              </w:rPr>
              <w:t>Extensive experience training</w:t>
            </w:r>
            <w:r w:rsidR="00AB2CDE" w:rsidRPr="00AB2CDE">
              <w:rPr>
                <w:sz w:val="18"/>
                <w:szCs w:val="18"/>
              </w:rPr>
              <w:t xml:space="preserve">/overseeing work of </w:t>
            </w:r>
            <w:r w:rsidRPr="00AB2CDE">
              <w:rPr>
                <w:sz w:val="18"/>
                <w:szCs w:val="18"/>
              </w:rPr>
              <w:t xml:space="preserve"> new employees</w:t>
            </w:r>
          </w:p>
          <w:p w14:paraId="1EA5BDE4" w14:textId="77777777" w:rsidR="002C42BC" w:rsidRDefault="00D459B0" w:rsidP="004A2037">
            <w:pPr>
              <w:pStyle w:val="ResumeText"/>
            </w:pPr>
            <w:r w:rsidRPr="00AB2CDE">
              <w:rPr>
                <w:sz w:val="18"/>
                <w:szCs w:val="18"/>
              </w:rPr>
              <w:t>Forklift certified (sit down, stand up, cherry picker</w:t>
            </w:r>
            <w:r>
              <w:t>)</w:t>
            </w:r>
          </w:p>
          <w:p w14:paraId="76A2F06A" w14:textId="0AC26D6B" w:rsidR="001426F7" w:rsidRDefault="001426F7" w:rsidP="004A2037">
            <w:pPr>
              <w:pStyle w:val="ResumeText"/>
            </w:pPr>
            <w:r>
              <w:t>Basic computer skills</w:t>
            </w:r>
          </w:p>
        </w:tc>
      </w:tr>
      <w:tr w:rsidR="002C42BC" w14:paraId="6F733F43" w14:textId="77777777">
        <w:tc>
          <w:tcPr>
            <w:tcW w:w="1778" w:type="dxa"/>
          </w:tcPr>
          <w:p w14:paraId="3B59EF97" w14:textId="617C67D5" w:rsidR="00815C37" w:rsidRDefault="00273AC5" w:rsidP="00D459B0">
            <w:pPr>
              <w:pStyle w:val="Heading1"/>
              <w:jc w:val="left"/>
            </w:pPr>
            <w:r>
              <w:t xml:space="preserve">Work </w:t>
            </w:r>
            <w:r w:rsidR="00414819">
              <w:t>Experience</w:t>
            </w:r>
          </w:p>
          <w:p w14:paraId="4B673B09" w14:textId="77777777" w:rsidR="00815C37" w:rsidRPr="00815C37" w:rsidRDefault="00815C37" w:rsidP="00815C37"/>
          <w:p w14:paraId="7C872566" w14:textId="77777777" w:rsidR="00815C37" w:rsidRPr="00815C37" w:rsidRDefault="00815C37" w:rsidP="00815C37"/>
          <w:p w14:paraId="7CA84352" w14:textId="67B2AE31" w:rsidR="00815C37" w:rsidRDefault="00815C37" w:rsidP="00815C37"/>
          <w:p w14:paraId="4CD17C9F" w14:textId="77777777" w:rsidR="002C42BC" w:rsidRPr="00815C37" w:rsidRDefault="002C42BC" w:rsidP="00815C37">
            <w:pPr>
              <w:ind w:firstLine="720"/>
            </w:pPr>
          </w:p>
        </w:tc>
        <w:tc>
          <w:tcPr>
            <w:tcW w:w="472" w:type="dxa"/>
          </w:tcPr>
          <w:p w14:paraId="0449581D" w14:textId="77777777" w:rsidR="002C42BC" w:rsidRDefault="002C42BC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1436861535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221802691"/>
                  <w:placeholder>
                    <w:docPart w:val="2782FB9A633049229FBEB9F22E00F090"/>
                  </w:placeholder>
                  <w15:color w:val="C0C0C0"/>
                  <w15:repeatingSectionItem/>
                </w:sdtPr>
                <w:sdtEndPr/>
                <w:sdtContent>
                  <w:p w14:paraId="02CFCD15" w14:textId="77777777" w:rsidR="009F144F" w:rsidRDefault="009F144F" w:rsidP="00CA03F5">
                    <w:pPr>
                      <w:pStyle w:val="Heading2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</w:pPr>
                    <w:r w:rsidRPr="009F144F"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>ACTUATOR ASSEMBLER</w:t>
                    </w: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 xml:space="preserve">                                                           </w:t>
                    </w:r>
                  </w:p>
                  <w:p w14:paraId="109CACFC" w14:textId="7A5F9C74" w:rsidR="009F144F" w:rsidRPr="009F144F" w:rsidRDefault="009F144F" w:rsidP="009F144F">
                    <w:pPr>
                      <w:pStyle w:val="Heading2"/>
                      <w:rPr>
                        <w:sz w:val="22"/>
                        <w:szCs w:val="22"/>
                      </w:rPr>
                    </w:pPr>
                    <w:r w:rsidRPr="009F144F"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 xml:space="preserve">CAMERON  </w:t>
                    </w: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 xml:space="preserve">                                                                                     </w:t>
                    </w:r>
                    <w:r w:rsidR="00BB42DD" w:rsidRPr="00E92D55">
                      <w:rPr>
                        <w:sz w:val="22"/>
                        <w:szCs w:val="22"/>
                      </w:rPr>
                      <w:t>April 2013</w:t>
                    </w:r>
                    <w:r w:rsidR="00CA03F5" w:rsidRPr="00E92D55">
                      <w:rPr>
                        <w:sz w:val="22"/>
                        <w:szCs w:val="22"/>
                      </w:rPr>
                      <w:t xml:space="preserve">—August </w:t>
                    </w:r>
                    <w:r w:rsidR="00BB42DD" w:rsidRPr="00E92D55">
                      <w:rPr>
                        <w:sz w:val="22"/>
                        <w:szCs w:val="22"/>
                      </w:rPr>
                      <w:t>2014</w:t>
                    </w:r>
                  </w:p>
                  <w:p w14:paraId="73E38EBF" w14:textId="77777777" w:rsidR="00495FBA" w:rsidRDefault="00BB42DD" w:rsidP="00495FBA">
                    <w:pPr>
                      <w:pStyle w:val="ListParagraph"/>
                      <w:numPr>
                        <w:ilvl w:val="0"/>
                        <w:numId w:val="1"/>
                      </w:numPr>
                      <w:spacing w:line="240" w:lineRule="auto"/>
                    </w:pPr>
                    <w:r w:rsidRPr="00815C37">
                      <w:t>Hired on wi</w:t>
                    </w:r>
                    <w:r w:rsidR="00CA03F5" w:rsidRPr="00815C37">
                      <w:t>th company from staffing agency;</w:t>
                    </w:r>
                    <w:r w:rsidRPr="00815C37">
                      <w:t xml:space="preserve"> </w:t>
                    </w:r>
                  </w:p>
                  <w:p w14:paraId="59977788" w14:textId="77777777" w:rsidR="00495FBA" w:rsidRDefault="00BB42DD" w:rsidP="00495FBA">
                    <w:pPr>
                      <w:pStyle w:val="ListParagraph"/>
                      <w:numPr>
                        <w:ilvl w:val="0"/>
                        <w:numId w:val="1"/>
                      </w:numPr>
                      <w:spacing w:line="240" w:lineRule="auto"/>
                    </w:pPr>
                    <w:r w:rsidRPr="00815C37">
                      <w:t>Cleaned corrosive deposits from parts using solvents</w:t>
                    </w:r>
                    <w:r w:rsidR="00D55D78">
                      <w:t>, compound 320</w:t>
                    </w:r>
                    <w:r w:rsidR="00BB50FE">
                      <w:t>, 220 and 180</w:t>
                    </w:r>
                  </w:p>
                  <w:p w14:paraId="469E7392" w14:textId="77777777" w:rsidR="00495FBA" w:rsidRDefault="00BB42DD" w:rsidP="00495FBA">
                    <w:pPr>
                      <w:pStyle w:val="ListParagraph"/>
                      <w:numPr>
                        <w:ilvl w:val="0"/>
                        <w:numId w:val="1"/>
                      </w:numPr>
                      <w:spacing w:line="240" w:lineRule="auto"/>
                    </w:pPr>
                    <w:r w:rsidRPr="00815C37">
                      <w:t>paint valve fitting and other devices;</w:t>
                    </w:r>
                  </w:p>
                  <w:p w14:paraId="45184D00" w14:textId="5D2A2F7F" w:rsidR="00495FBA" w:rsidRDefault="00BB42DD" w:rsidP="00495FBA">
                    <w:pPr>
                      <w:pStyle w:val="ListParagraph"/>
                      <w:numPr>
                        <w:ilvl w:val="0"/>
                        <w:numId w:val="1"/>
                      </w:numPr>
                      <w:spacing w:line="240" w:lineRule="auto"/>
                    </w:pPr>
                    <w:r w:rsidRPr="00815C37">
                      <w:t>test valves, actuators and level gauges for leaks;</w:t>
                    </w:r>
                    <w:r w:rsidR="00D55D78">
                      <w:t xml:space="preserve"> </w:t>
                    </w:r>
                    <w:r w:rsidRPr="00815C37">
                      <w:t xml:space="preserve"> </w:t>
                    </w:r>
                  </w:p>
                  <w:p w14:paraId="0C428AD8" w14:textId="77777777" w:rsidR="00495FBA" w:rsidRDefault="00FA25A6" w:rsidP="00495FBA">
                    <w:pPr>
                      <w:pStyle w:val="ListParagraph"/>
                      <w:numPr>
                        <w:ilvl w:val="0"/>
                        <w:numId w:val="1"/>
                      </w:numPr>
                      <w:spacing w:line="240" w:lineRule="auto"/>
                    </w:pPr>
                    <w:r>
                      <w:t xml:space="preserve">Used Optimus operating system to process orders; </w:t>
                    </w:r>
                  </w:p>
                  <w:p w14:paraId="04CFC68B" w14:textId="77777777" w:rsidR="00495FBA" w:rsidRDefault="00F8693D" w:rsidP="00495FBA">
                    <w:pPr>
                      <w:pStyle w:val="ListParagraph"/>
                      <w:numPr>
                        <w:ilvl w:val="0"/>
                        <w:numId w:val="1"/>
                      </w:numPr>
                      <w:spacing w:line="240" w:lineRule="auto"/>
                    </w:pPr>
                    <w:r>
                      <w:t>Used material handling equipment to move components and material throughout work area;</w:t>
                    </w:r>
                  </w:p>
                  <w:p w14:paraId="32B38A6A" w14:textId="502C29DA" w:rsidR="00495FBA" w:rsidRDefault="00D55D78" w:rsidP="00495FBA">
                    <w:pPr>
                      <w:pStyle w:val="ListParagraph"/>
                      <w:numPr>
                        <w:ilvl w:val="0"/>
                        <w:numId w:val="1"/>
                      </w:numPr>
                      <w:spacing w:line="240" w:lineRule="auto"/>
                    </w:pPr>
                    <w:r>
                      <w:t xml:space="preserve">Experience with CC20 chokes, triple SSS, keaveners, CC 70 chokes , stainless steel valves, enkeniels valves; </w:t>
                    </w:r>
                  </w:p>
                  <w:p w14:paraId="5839CA92" w14:textId="6BC2EFC2" w:rsidR="00495FBA" w:rsidRPr="00495FBA" w:rsidRDefault="00835732" w:rsidP="00495FBA">
                    <w:pPr>
                      <w:pStyle w:val="ListParagraph"/>
                      <w:numPr>
                        <w:ilvl w:val="0"/>
                        <w:numId w:val="1"/>
                      </w:numPr>
                      <w:spacing w:line="240" w:lineRule="auto"/>
                    </w:pPr>
                    <w:r w:rsidRPr="00495FBA">
                      <w:rPr>
                        <w:lang w:val="en"/>
                      </w:rPr>
                      <w:t>Assisted with orientation and teaching other workers  proper techniques and procedures.</w:t>
                    </w:r>
                    <w:r w:rsidR="001F3B23" w:rsidRPr="00495FBA">
                      <w:rPr>
                        <w:lang w:val="en"/>
                      </w:rPr>
                      <w:t xml:space="preserve"> </w:t>
                    </w:r>
                  </w:p>
                  <w:p w14:paraId="4FDC4E7A" w14:textId="3C1D24D2" w:rsidR="00BB42DD" w:rsidRPr="00495FBA" w:rsidRDefault="001F3B23" w:rsidP="00495FBA">
                    <w:pPr>
                      <w:pStyle w:val="ListParagraph"/>
                      <w:numPr>
                        <w:ilvl w:val="0"/>
                        <w:numId w:val="1"/>
                      </w:numPr>
                      <w:spacing w:line="240" w:lineRule="auto"/>
                    </w:pPr>
                    <w:r w:rsidRPr="001F3B23">
                      <w:t>Ensure that all components have been accepted and correspond to the assembly work order and blueprint while keeping parts organized</w:t>
                    </w:r>
                  </w:p>
                  <w:p w14:paraId="048F80C6" w14:textId="6625A38A" w:rsidR="00CA03F5" w:rsidRDefault="00BB42DD" w:rsidP="00CA03F5">
                    <w:pPr>
                      <w:spacing w:line="240" w:lineRule="auto"/>
                      <w:rPr>
                        <w:rFonts w:asciiTheme="majorHAnsi" w:hAnsiTheme="majorHAnsi"/>
                        <w:b/>
                        <w:sz w:val="22"/>
                        <w:szCs w:val="22"/>
                      </w:rPr>
                    </w:pPr>
                    <w:r w:rsidRPr="00E92D55">
                      <w:rPr>
                        <w:rFonts w:asciiTheme="majorHAnsi" w:hAnsiTheme="majorHAnsi"/>
                        <w:b/>
                        <w:sz w:val="22"/>
                        <w:szCs w:val="22"/>
                      </w:rPr>
                      <w:t>BURNETT STAFFING</w:t>
                    </w:r>
                    <w:r w:rsidR="00CA03F5" w:rsidRPr="00E92D55">
                      <w:rPr>
                        <w:rFonts w:asciiTheme="majorHAnsi" w:hAnsiTheme="majorHAnsi"/>
                        <w:b/>
                        <w:sz w:val="22"/>
                        <w:szCs w:val="22"/>
                      </w:rPr>
                      <w:t xml:space="preserve"> (Cameron)                            </w:t>
                    </w:r>
                    <w:r w:rsidR="00815C37" w:rsidRPr="00E92D55">
                      <w:rPr>
                        <w:rFonts w:asciiTheme="majorHAnsi" w:hAnsiTheme="majorHAnsi"/>
                        <w:b/>
                        <w:sz w:val="22"/>
                        <w:szCs w:val="22"/>
                      </w:rPr>
                      <w:t xml:space="preserve">          MARCH</w:t>
                    </w:r>
                    <w:r w:rsidRPr="00E92D55">
                      <w:rPr>
                        <w:rFonts w:asciiTheme="majorHAnsi" w:hAnsiTheme="majorHAnsi"/>
                        <w:b/>
                        <w:sz w:val="22"/>
                        <w:szCs w:val="22"/>
                      </w:rPr>
                      <w:t xml:space="preserve"> 2011—</w:t>
                    </w:r>
                    <w:r w:rsidR="00815C37" w:rsidRPr="00E92D55">
                      <w:rPr>
                        <w:rFonts w:asciiTheme="majorHAnsi" w:hAnsiTheme="majorHAnsi"/>
                        <w:b/>
                        <w:sz w:val="22"/>
                        <w:szCs w:val="22"/>
                      </w:rPr>
                      <w:t>APRIL</w:t>
                    </w:r>
                    <w:r w:rsidRPr="00E92D55">
                      <w:rPr>
                        <w:rFonts w:asciiTheme="majorHAnsi" w:hAnsiTheme="majorHAnsi"/>
                        <w:b/>
                        <w:sz w:val="22"/>
                        <w:szCs w:val="22"/>
                      </w:rPr>
                      <w:t xml:space="preserve"> 2013</w:t>
                    </w:r>
                  </w:p>
                  <w:p w14:paraId="3EFC107D" w14:textId="77777777" w:rsidR="00495FBA" w:rsidRDefault="009F144F" w:rsidP="00495FBA">
                    <w:pPr>
                      <w:pStyle w:val="ListParagraph"/>
                      <w:numPr>
                        <w:ilvl w:val="0"/>
                        <w:numId w:val="2"/>
                      </w:numPr>
                      <w:spacing w:line="240" w:lineRule="auto"/>
                      <w:rPr>
                        <w:rFonts w:asciiTheme="majorHAnsi" w:hAnsiTheme="majorHAnsi"/>
                        <w:sz w:val="22"/>
                        <w:szCs w:val="22"/>
                      </w:rPr>
                    </w:pPr>
                    <w:r w:rsidRPr="00495FBA">
                      <w:rPr>
                        <w:rFonts w:asciiTheme="majorHAnsi" w:hAnsiTheme="majorHAnsi"/>
                        <w:sz w:val="22"/>
                        <w:szCs w:val="22"/>
                      </w:rPr>
                      <w:t>Cleaned corrosive deposits from parts using solvents, compound 320, 220 and 180;</w:t>
                    </w:r>
                  </w:p>
                  <w:p w14:paraId="06016893" w14:textId="5C457CA0" w:rsidR="00495FBA" w:rsidRDefault="009F144F" w:rsidP="00495FBA">
                    <w:pPr>
                      <w:pStyle w:val="ListParagraph"/>
                      <w:numPr>
                        <w:ilvl w:val="0"/>
                        <w:numId w:val="2"/>
                      </w:numPr>
                      <w:spacing w:line="240" w:lineRule="auto"/>
                      <w:rPr>
                        <w:rFonts w:asciiTheme="majorHAnsi" w:hAnsiTheme="majorHAnsi"/>
                        <w:sz w:val="22"/>
                        <w:szCs w:val="22"/>
                      </w:rPr>
                    </w:pPr>
                    <w:r w:rsidRPr="00495FBA">
                      <w:rPr>
                        <w:rFonts w:asciiTheme="majorHAnsi" w:hAnsiTheme="majorHAnsi"/>
                        <w:sz w:val="22"/>
                        <w:szCs w:val="22"/>
                      </w:rPr>
                      <w:t xml:space="preserve">paint valve fitting and other devices; </w:t>
                    </w:r>
                  </w:p>
                  <w:p w14:paraId="5F2407F5" w14:textId="77777777" w:rsidR="00495FBA" w:rsidRDefault="009F144F" w:rsidP="00495FBA">
                    <w:pPr>
                      <w:pStyle w:val="ListParagraph"/>
                      <w:numPr>
                        <w:ilvl w:val="0"/>
                        <w:numId w:val="2"/>
                      </w:numPr>
                      <w:spacing w:line="240" w:lineRule="auto"/>
                      <w:rPr>
                        <w:rFonts w:asciiTheme="majorHAnsi" w:hAnsiTheme="majorHAnsi"/>
                        <w:sz w:val="22"/>
                        <w:szCs w:val="22"/>
                      </w:rPr>
                    </w:pPr>
                    <w:r w:rsidRPr="00495FBA">
                      <w:rPr>
                        <w:rFonts w:asciiTheme="majorHAnsi" w:hAnsiTheme="majorHAnsi"/>
                        <w:sz w:val="22"/>
                        <w:szCs w:val="22"/>
                      </w:rPr>
                      <w:t xml:space="preserve">test valves, actuators and level gauges for leaks; </w:t>
                    </w:r>
                  </w:p>
                  <w:p w14:paraId="55B59AEF" w14:textId="4F658A19" w:rsidR="00495FBA" w:rsidRDefault="009F144F" w:rsidP="00495FBA">
                    <w:pPr>
                      <w:pStyle w:val="ListParagraph"/>
                      <w:numPr>
                        <w:ilvl w:val="0"/>
                        <w:numId w:val="2"/>
                      </w:numPr>
                      <w:spacing w:line="240" w:lineRule="auto"/>
                      <w:rPr>
                        <w:rFonts w:asciiTheme="majorHAnsi" w:hAnsiTheme="majorHAnsi"/>
                        <w:sz w:val="22"/>
                        <w:szCs w:val="22"/>
                      </w:rPr>
                    </w:pPr>
                    <w:r w:rsidRPr="00495FBA">
                      <w:rPr>
                        <w:rFonts w:asciiTheme="majorHAnsi" w:hAnsiTheme="majorHAnsi"/>
                        <w:sz w:val="22"/>
                        <w:szCs w:val="22"/>
                      </w:rPr>
                      <w:t>Used Optimus operating system to process orders;</w:t>
                    </w:r>
                  </w:p>
                  <w:p w14:paraId="57C8AC07" w14:textId="34F20E01" w:rsidR="00495FBA" w:rsidRDefault="009F144F" w:rsidP="00495FBA">
                    <w:pPr>
                      <w:pStyle w:val="ListParagraph"/>
                      <w:numPr>
                        <w:ilvl w:val="0"/>
                        <w:numId w:val="2"/>
                      </w:numPr>
                      <w:spacing w:line="240" w:lineRule="auto"/>
                      <w:rPr>
                        <w:rFonts w:asciiTheme="majorHAnsi" w:hAnsiTheme="majorHAnsi"/>
                        <w:sz w:val="22"/>
                        <w:szCs w:val="22"/>
                      </w:rPr>
                    </w:pPr>
                    <w:r w:rsidRPr="00495FBA">
                      <w:rPr>
                        <w:rFonts w:asciiTheme="majorHAnsi" w:hAnsiTheme="majorHAnsi"/>
                        <w:sz w:val="22"/>
                        <w:szCs w:val="22"/>
                      </w:rPr>
                      <w:t xml:space="preserve">Used material handling equipment to move components and material throughout work area; </w:t>
                    </w:r>
                  </w:p>
                  <w:p w14:paraId="5C4F0E6A" w14:textId="5A42571F" w:rsidR="00495FBA" w:rsidRPr="00495FBA" w:rsidRDefault="009F144F" w:rsidP="00495FBA">
                    <w:pPr>
                      <w:pStyle w:val="ListParagraph"/>
                      <w:numPr>
                        <w:ilvl w:val="0"/>
                        <w:numId w:val="2"/>
                      </w:numPr>
                      <w:spacing w:line="240" w:lineRule="auto"/>
                      <w:rPr>
                        <w:rFonts w:asciiTheme="majorHAnsi" w:hAnsiTheme="majorHAnsi"/>
                        <w:sz w:val="22"/>
                        <w:szCs w:val="22"/>
                      </w:rPr>
                    </w:pPr>
                    <w:r w:rsidRPr="00495FBA">
                      <w:rPr>
                        <w:rFonts w:asciiTheme="majorHAnsi" w:hAnsiTheme="majorHAnsi"/>
                        <w:sz w:val="22"/>
                        <w:szCs w:val="22"/>
                      </w:rPr>
                      <w:t xml:space="preserve">Experience with CC20 chokes, triple SSS, keaveners, CC 70 chokes , stainless steel valves, enkeniels valves;  </w:t>
                    </w:r>
                  </w:p>
                  <w:p w14:paraId="2893E895" w14:textId="6722600F" w:rsidR="009F144F" w:rsidRPr="006E2BF5" w:rsidRDefault="009F144F" w:rsidP="00815C37">
                    <w:pPr>
                      <w:pStyle w:val="ListParagraph"/>
                      <w:numPr>
                        <w:ilvl w:val="0"/>
                        <w:numId w:val="2"/>
                      </w:numPr>
                      <w:spacing w:line="240" w:lineRule="auto"/>
                      <w:rPr>
                        <w:rFonts w:asciiTheme="majorHAnsi" w:hAnsiTheme="majorHAnsi"/>
                        <w:sz w:val="22"/>
                        <w:szCs w:val="22"/>
                      </w:rPr>
                    </w:pPr>
                    <w:r w:rsidRPr="00495FBA">
                      <w:rPr>
                        <w:rFonts w:asciiTheme="majorHAnsi" w:hAnsiTheme="majorHAnsi"/>
                        <w:sz w:val="22"/>
                        <w:szCs w:val="22"/>
                      </w:rPr>
                      <w:lastRenderedPageBreak/>
                      <w:t>Ensure that all components have been accepted and correspond to the assembly work order and blueprint while keeping parts organized</w:t>
                    </w:r>
                  </w:p>
                  <w:p w14:paraId="0AD69317" w14:textId="2C4E2BCB" w:rsidR="009F144F" w:rsidRDefault="009F144F" w:rsidP="00815C37">
                    <w:pPr>
                      <w:pStyle w:val="Heading2"/>
                      <w:spacing w:line="240" w:lineRule="auto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VALVE TECHNICIAN</w:t>
                    </w:r>
                  </w:p>
                  <w:p w14:paraId="700DCDC8" w14:textId="64D58CAE" w:rsidR="00815C37" w:rsidRPr="00E92D55" w:rsidRDefault="00CA03F5" w:rsidP="00815C37">
                    <w:pPr>
                      <w:pStyle w:val="Heading2"/>
                      <w:spacing w:line="240" w:lineRule="auto"/>
                      <w:rPr>
                        <w:sz w:val="22"/>
                        <w:szCs w:val="22"/>
                      </w:rPr>
                    </w:pPr>
                    <w:r w:rsidRPr="00E92D55">
                      <w:rPr>
                        <w:sz w:val="22"/>
                        <w:szCs w:val="22"/>
                      </w:rPr>
                      <w:t>Valvtechnologies incorperated</w:t>
                    </w:r>
                    <w:r w:rsidR="00815C37" w:rsidRPr="00E92D55">
                      <w:rPr>
                        <w:sz w:val="22"/>
                        <w:szCs w:val="22"/>
                      </w:rPr>
                      <w:t xml:space="preserve">                            November 2005—August 2010  </w:t>
                    </w:r>
                  </w:p>
                  <w:p w14:paraId="2C81C76A" w14:textId="77777777" w:rsidR="006E2BF5" w:rsidRPr="006E2BF5" w:rsidRDefault="00FA25A6" w:rsidP="006E2BF5">
                    <w:pPr>
                      <w:pStyle w:val="ListParagraph"/>
                      <w:numPr>
                        <w:ilvl w:val="0"/>
                        <w:numId w:val="3"/>
                      </w:numPr>
                      <w:rPr>
                        <w:b/>
                      </w:rPr>
                    </w:pPr>
                    <w:r>
                      <w:t>Lap and paint valve fittings;</w:t>
                    </w:r>
                  </w:p>
                  <w:p w14:paraId="5291C114" w14:textId="1512C516" w:rsidR="006E2BF5" w:rsidRPr="006E2BF5" w:rsidRDefault="00FA25A6" w:rsidP="006E2BF5">
                    <w:pPr>
                      <w:pStyle w:val="ListParagraph"/>
                      <w:numPr>
                        <w:ilvl w:val="0"/>
                        <w:numId w:val="3"/>
                      </w:numPr>
                      <w:rPr>
                        <w:b/>
                      </w:rPr>
                    </w:pPr>
                    <w:r>
                      <w:t xml:space="preserve">cleaned corrosive deposits from parts using solvents; </w:t>
                    </w:r>
                  </w:p>
                  <w:p w14:paraId="2FDA942D" w14:textId="3CA8F79B" w:rsidR="002C42BC" w:rsidRPr="006E2BF5" w:rsidRDefault="00FA25A6" w:rsidP="006E2BF5">
                    <w:pPr>
                      <w:pStyle w:val="ListParagraph"/>
                      <w:numPr>
                        <w:ilvl w:val="0"/>
                        <w:numId w:val="3"/>
                      </w:numPr>
                      <w:rPr>
                        <w:b/>
                      </w:rPr>
                    </w:pPr>
                    <w:r>
                      <w:t>utilized forklift to transport material and parts throughout warehouse.</w:t>
                    </w:r>
                  </w:p>
                </w:sdtContent>
              </w:sdt>
            </w:sdtContent>
          </w:sdt>
        </w:tc>
        <w:bookmarkStart w:id="0" w:name="_GoBack"/>
        <w:bookmarkEnd w:id="0"/>
      </w:tr>
      <w:tr w:rsidR="002C42BC" w14:paraId="71506B4B" w14:textId="77777777">
        <w:tc>
          <w:tcPr>
            <w:tcW w:w="1778" w:type="dxa"/>
          </w:tcPr>
          <w:p w14:paraId="334EE108" w14:textId="65A4EAC7" w:rsidR="002C42BC" w:rsidRDefault="00414819" w:rsidP="00D459B0">
            <w:pPr>
              <w:pStyle w:val="Heading1"/>
            </w:pPr>
            <w:r>
              <w:lastRenderedPageBreak/>
              <w:t>Education</w:t>
            </w:r>
          </w:p>
        </w:tc>
        <w:tc>
          <w:tcPr>
            <w:tcW w:w="472" w:type="dxa"/>
          </w:tcPr>
          <w:p w14:paraId="741BB4C3" w14:textId="77777777" w:rsidR="002C42BC" w:rsidRDefault="002C42BC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2782FB9A633049229FBEB9F22E00F090"/>
                  </w:placeholder>
                  <w15:repeatingSectionItem/>
                </w:sdtPr>
                <w:sdtEndPr/>
                <w:sdtContent>
                  <w:p w14:paraId="65F29A45" w14:textId="77777777" w:rsidR="002C42BC" w:rsidRDefault="00273AC5">
                    <w:pPr>
                      <w:pStyle w:val="Heading2"/>
                    </w:pPr>
                    <w:r>
                      <w:t xml:space="preserve">rULEVILLE CENTRAL HIGH SCHOOL      </w:t>
                    </w:r>
                  </w:p>
                  <w:p w14:paraId="2715259B" w14:textId="3009FBC0" w:rsidR="002C42BC" w:rsidRDefault="00273AC5" w:rsidP="00273AC5">
                    <w:r>
                      <w:t xml:space="preserve">Diploma                            </w:t>
                    </w:r>
                    <w:r w:rsidR="00C02B84">
                      <w:t xml:space="preserve">                                                     </w:t>
                    </w:r>
                    <w:r>
                      <w:t xml:space="preserve"> May 1996</w:t>
                    </w:r>
                  </w:p>
                </w:sdtContent>
              </w:sdt>
            </w:sdtContent>
          </w:sdt>
        </w:tc>
      </w:tr>
      <w:tr w:rsidR="002C42BC" w14:paraId="4546CB0A" w14:textId="77777777">
        <w:tc>
          <w:tcPr>
            <w:tcW w:w="1778" w:type="dxa"/>
          </w:tcPr>
          <w:p w14:paraId="35312118" w14:textId="77777777" w:rsidR="002C42BC" w:rsidRDefault="00414819">
            <w:pPr>
              <w:pStyle w:val="Heading1"/>
            </w:pPr>
            <w:r>
              <w:t>References</w:t>
            </w:r>
          </w:p>
        </w:tc>
        <w:tc>
          <w:tcPr>
            <w:tcW w:w="472" w:type="dxa"/>
          </w:tcPr>
          <w:p w14:paraId="38CF7182" w14:textId="77777777" w:rsidR="002C42BC" w:rsidRDefault="002C42BC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368215953"/>
                  <w:placeholder>
                    <w:docPart w:val="2782FB9A633049229FBEB9F22E00F090"/>
                  </w:placeholder>
                  <w15:color w:val="C0C0C0"/>
                  <w15:repeatingSectionItem/>
                </w:sdtPr>
                <w:sdtEndPr/>
                <w:sdtContent>
                  <w:p w14:paraId="09424F43" w14:textId="77777777" w:rsidR="002C42BC" w:rsidRDefault="00273AC5">
                    <w:pPr>
                      <w:pStyle w:val="Heading2"/>
                    </w:pPr>
                    <w:r>
                      <w:t>References available upon request</w:t>
                    </w:r>
                  </w:p>
                  <w:p w14:paraId="4FE7784F" w14:textId="77777777" w:rsidR="002C42BC" w:rsidRDefault="002C42BC">
                    <w:pPr>
                      <w:pStyle w:val="ResumeText"/>
                    </w:pPr>
                  </w:p>
                  <w:p w14:paraId="7DFF46A9" w14:textId="77777777" w:rsidR="002C42BC" w:rsidRDefault="00EB4395" w:rsidP="00273AC5"/>
                </w:sdtContent>
              </w:sdt>
            </w:sdtContent>
          </w:sdt>
        </w:tc>
      </w:tr>
    </w:tbl>
    <w:p w14:paraId="47E80C09" w14:textId="77777777" w:rsidR="002C42BC" w:rsidRDefault="002C42BC"/>
    <w:sectPr w:rsidR="002C42BC">
      <w:footerReference w:type="default" r:id="rId10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FAD21E" w14:textId="77777777" w:rsidR="00273AC5" w:rsidRDefault="00273AC5">
      <w:pPr>
        <w:spacing w:before="0" w:after="0" w:line="240" w:lineRule="auto"/>
      </w:pPr>
      <w:r>
        <w:separator/>
      </w:r>
    </w:p>
  </w:endnote>
  <w:endnote w:type="continuationSeparator" w:id="0">
    <w:p w14:paraId="3162C228" w14:textId="77777777" w:rsidR="00273AC5" w:rsidRDefault="00273AC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5228FF" w14:textId="77777777" w:rsidR="002C42BC" w:rsidRDefault="00414819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6E2BF5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8669E4" w14:textId="77777777" w:rsidR="00273AC5" w:rsidRDefault="00273AC5">
      <w:pPr>
        <w:spacing w:before="0" w:after="0" w:line="240" w:lineRule="auto"/>
      </w:pPr>
      <w:r>
        <w:separator/>
      </w:r>
    </w:p>
  </w:footnote>
  <w:footnote w:type="continuationSeparator" w:id="0">
    <w:p w14:paraId="08C677F6" w14:textId="77777777" w:rsidR="00273AC5" w:rsidRDefault="00273AC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A40E87"/>
    <w:multiLevelType w:val="hybridMultilevel"/>
    <w:tmpl w:val="2A6CF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9C78F2"/>
    <w:multiLevelType w:val="hybridMultilevel"/>
    <w:tmpl w:val="59CEB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066D22"/>
    <w:multiLevelType w:val="hybridMultilevel"/>
    <w:tmpl w:val="16926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AC5"/>
    <w:rsid w:val="000C4BDB"/>
    <w:rsid w:val="0013185B"/>
    <w:rsid w:val="001426F7"/>
    <w:rsid w:val="001F3B23"/>
    <w:rsid w:val="00232BB5"/>
    <w:rsid w:val="00254D47"/>
    <w:rsid w:val="00273AC5"/>
    <w:rsid w:val="00283FAC"/>
    <w:rsid w:val="00297FEC"/>
    <w:rsid w:val="002C42BC"/>
    <w:rsid w:val="002E2569"/>
    <w:rsid w:val="003429C9"/>
    <w:rsid w:val="003B0E57"/>
    <w:rsid w:val="00414819"/>
    <w:rsid w:val="00495FBA"/>
    <w:rsid w:val="004A2037"/>
    <w:rsid w:val="00631D26"/>
    <w:rsid w:val="006E2BF5"/>
    <w:rsid w:val="006F1D7F"/>
    <w:rsid w:val="007D40A5"/>
    <w:rsid w:val="007D687A"/>
    <w:rsid w:val="00815C37"/>
    <w:rsid w:val="0083532C"/>
    <w:rsid w:val="00835732"/>
    <w:rsid w:val="00897614"/>
    <w:rsid w:val="00926041"/>
    <w:rsid w:val="009B2A5E"/>
    <w:rsid w:val="009C2E5B"/>
    <w:rsid w:val="009F144F"/>
    <w:rsid w:val="00A92CE6"/>
    <w:rsid w:val="00AB2CDE"/>
    <w:rsid w:val="00B33340"/>
    <w:rsid w:val="00BB42DD"/>
    <w:rsid w:val="00BB50FE"/>
    <w:rsid w:val="00C02B84"/>
    <w:rsid w:val="00C52E54"/>
    <w:rsid w:val="00CA03F5"/>
    <w:rsid w:val="00CF0989"/>
    <w:rsid w:val="00D459B0"/>
    <w:rsid w:val="00D55D78"/>
    <w:rsid w:val="00E92D55"/>
    <w:rsid w:val="00EB4395"/>
    <w:rsid w:val="00EF1412"/>
    <w:rsid w:val="00F8693D"/>
    <w:rsid w:val="00FA25A6"/>
    <w:rsid w:val="00FA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A9D011F"/>
  <w15:chartTrackingRefBased/>
  <w15:docId w15:val="{3221A1CC-6506-49CA-B4CF-D75CF739F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532C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32C"/>
    <w:rPr>
      <w:rFonts w:ascii="Segoe UI" w:hAnsi="Segoe UI" w:cs="Segoe UI"/>
      <w:kern w:val="20"/>
      <w:sz w:val="18"/>
      <w:szCs w:val="18"/>
    </w:rPr>
  </w:style>
  <w:style w:type="paragraph" w:styleId="ListParagraph">
    <w:name w:val="List Paragraph"/>
    <w:basedOn w:val="Normal"/>
    <w:uiPriority w:val="34"/>
    <w:semiHidden/>
    <w:qFormat/>
    <w:rsid w:val="00495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051E68305104071AE51F7C2C59D65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E7873B-51E3-46A6-9FE7-811C9E8BA5B3}"/>
      </w:docPartPr>
      <w:docPartBody>
        <w:p w:rsidR="00846FEB" w:rsidRDefault="00846FEB">
          <w:pPr>
            <w:pStyle w:val="4051E68305104071AE51F7C2C59D6519"/>
          </w:pPr>
          <w:r>
            <w:t>[Street Address]</w:t>
          </w:r>
        </w:p>
      </w:docPartBody>
    </w:docPart>
    <w:docPart>
      <w:docPartPr>
        <w:name w:val="B1D9DD04940C4289B229CFC2C27D9D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B17755-0E60-4855-9A78-A8BFD7A29E0D}"/>
      </w:docPartPr>
      <w:docPartBody>
        <w:p w:rsidR="00846FEB" w:rsidRDefault="00846FEB">
          <w:pPr>
            <w:pStyle w:val="B1D9DD04940C4289B229CFC2C27D9DF1"/>
          </w:pPr>
          <w:r>
            <w:t>[Your Name]</w:t>
          </w:r>
        </w:p>
      </w:docPartBody>
    </w:docPart>
    <w:docPart>
      <w:docPartPr>
        <w:name w:val="2782FB9A633049229FBEB9F22E00F0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1433E1-042F-47A0-AEC6-9310251923E1}"/>
      </w:docPartPr>
      <w:docPartBody>
        <w:p w:rsidR="00846FEB" w:rsidRDefault="00846FEB">
          <w:pPr>
            <w:pStyle w:val="2782FB9A633049229FBEB9F22E00F09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FEB"/>
    <w:rsid w:val="0084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51E68305104071AE51F7C2C59D6519">
    <w:name w:val="4051E68305104071AE51F7C2C59D6519"/>
  </w:style>
  <w:style w:type="paragraph" w:customStyle="1" w:styleId="5ECEBCF6FBD64F61AD644B9D4B29E992">
    <w:name w:val="5ECEBCF6FBD64F61AD644B9D4B29E992"/>
  </w:style>
  <w:style w:type="paragraph" w:customStyle="1" w:styleId="062DE146792F48CAA431676F253BCF89">
    <w:name w:val="062DE146792F48CAA431676F253BCF89"/>
  </w:style>
  <w:style w:type="paragraph" w:customStyle="1" w:styleId="CA14FBCB299242E0B3A632656AD0E6D9">
    <w:name w:val="CA14FBCB299242E0B3A632656AD0E6D9"/>
  </w:style>
  <w:style w:type="character" w:styleId="Emphasis">
    <w:name w:val="Emphasis"/>
    <w:basedOn w:val="DefaultParagraphFont"/>
    <w:uiPriority w:val="2"/>
    <w:unhideWhenUsed/>
    <w:qFormat/>
    <w:rPr>
      <w:color w:val="5B9BD5" w:themeColor="accent1"/>
    </w:rPr>
  </w:style>
  <w:style w:type="paragraph" w:customStyle="1" w:styleId="1B33D118DD5A45C29CB3520073D7AFED">
    <w:name w:val="1B33D118DD5A45C29CB3520073D7AFED"/>
  </w:style>
  <w:style w:type="paragraph" w:customStyle="1" w:styleId="B1D9DD04940C4289B229CFC2C27D9DF1">
    <w:name w:val="B1D9DD04940C4289B229CFC2C27D9DF1"/>
  </w:style>
  <w:style w:type="paragraph" w:customStyle="1" w:styleId="2907A4515E4D4A3893E429EC27288F1C">
    <w:name w:val="2907A4515E4D4A3893E429EC27288F1C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</w:rPr>
  </w:style>
  <w:style w:type="paragraph" w:customStyle="1" w:styleId="FE1B9418BACA46A19501602DAB0E1BC9">
    <w:name w:val="FE1B9418BACA46A19501602DAB0E1BC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782FB9A633049229FBEB9F22E00F090">
    <w:name w:val="2782FB9A633049229FBEB9F22E00F090"/>
  </w:style>
  <w:style w:type="paragraph" w:customStyle="1" w:styleId="A3D6E34A799145DA9CA8EAC53015057F">
    <w:name w:val="A3D6E34A799145DA9CA8EAC53015057F"/>
  </w:style>
  <w:style w:type="paragraph" w:customStyle="1" w:styleId="CB5F9E5E1F1246B3BD6F967741C95AC7">
    <w:name w:val="CB5F9E5E1F1246B3BD6F967741C95AC7"/>
  </w:style>
  <w:style w:type="paragraph" w:customStyle="1" w:styleId="89FD7E7B48CE4E1C86B3FD46F74639B5">
    <w:name w:val="89FD7E7B48CE4E1C86B3FD46F74639B5"/>
  </w:style>
  <w:style w:type="paragraph" w:customStyle="1" w:styleId="C68D26BCB76E44668F8BA4E0FE38BEDA">
    <w:name w:val="C68D26BCB76E44668F8BA4E0FE38BEDA"/>
  </w:style>
  <w:style w:type="paragraph" w:customStyle="1" w:styleId="2DCCC2EAA6B94A6EBAAE0CE164599279">
    <w:name w:val="2DCCC2EAA6B94A6EBAAE0CE164599279"/>
  </w:style>
  <w:style w:type="paragraph" w:customStyle="1" w:styleId="293B46C56EBD48BCAE7AD1E3ADECD0EF">
    <w:name w:val="293B46C56EBD48BCAE7AD1E3ADECD0EF"/>
  </w:style>
  <w:style w:type="paragraph" w:customStyle="1" w:styleId="71F13D6E7F3E412085116FFE56AFA81F">
    <w:name w:val="71F13D6E7F3E412085116FFE56AFA81F"/>
  </w:style>
  <w:style w:type="paragraph" w:customStyle="1" w:styleId="B5682CCC65BE42139F328926BEE424FF">
    <w:name w:val="B5682CCC65BE42139F328926BEE424FF"/>
  </w:style>
  <w:style w:type="paragraph" w:customStyle="1" w:styleId="14FA47C1B40F4C409C4E9BCD6635855D">
    <w:name w:val="14FA47C1B40F4C409C4E9BCD6635855D"/>
  </w:style>
  <w:style w:type="paragraph" w:customStyle="1" w:styleId="A490DBC0C8AF401EBD470CED633F710B">
    <w:name w:val="A490DBC0C8AF401EBD470CED633F71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11245 West Road
Apartment 7314
Houston, TX 77065
713-962-6153
kinnardgary@yahoo.com</CompanyAddress>
  <CompanyPhone>713-962-6153</CompanyPhone>
  <CompanyFax/>
  <CompanyEmail>kinnardgary@gmail.com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439260-127A-4477-B805-24A05066C2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</Template>
  <TotalTime>2438</TotalTime>
  <Pages>2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AVIS K. Gary</dc:creator>
  <cp:keywords/>
  <cp:lastModifiedBy>J Gary</cp:lastModifiedBy>
  <cp:revision>28</cp:revision>
  <cp:lastPrinted>2014-09-05T04:37:00Z</cp:lastPrinted>
  <dcterms:created xsi:type="dcterms:W3CDTF">2014-09-02T01:44:00Z</dcterms:created>
  <dcterms:modified xsi:type="dcterms:W3CDTF">2014-09-09T05:30:00Z</dcterms:modified>
  <cp:category>Houston, TX 77065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